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3F431" w14:textId="221393F2" w:rsidR="00000000" w:rsidRDefault="006B0614">
      <w:r>
        <w:rPr>
          <w:noProof/>
        </w:rPr>
        <w:drawing>
          <wp:inline distT="0" distB="0" distL="0" distR="0" wp14:anchorId="57D32DDC" wp14:editId="2892C81C">
            <wp:extent cx="5486400" cy="2475865"/>
            <wp:effectExtent l="0" t="0" r="0" b="635"/>
            <wp:docPr id="11500612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932E5B" wp14:editId="5BF57EE4">
            <wp:extent cx="5486400" cy="2981960"/>
            <wp:effectExtent l="0" t="0" r="0" b="8890"/>
            <wp:docPr id="10363701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66464E" wp14:editId="04435901">
            <wp:extent cx="5486400" cy="2924810"/>
            <wp:effectExtent l="0" t="0" r="0" b="8890"/>
            <wp:docPr id="3036099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A3F1BB" wp14:editId="747B5006">
            <wp:extent cx="5486400" cy="3331210"/>
            <wp:effectExtent l="0" t="0" r="0" b="2540"/>
            <wp:docPr id="14088243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7D7325" wp14:editId="60D536BA">
            <wp:extent cx="5486400" cy="2890520"/>
            <wp:effectExtent l="0" t="0" r="0" b="5080"/>
            <wp:docPr id="19102161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B70E9C" wp14:editId="1CCF8A44">
            <wp:extent cx="5486400" cy="2890520"/>
            <wp:effectExtent l="0" t="0" r="0" b="5080"/>
            <wp:docPr id="13976242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B84B0A" wp14:editId="6AA1CD6D">
            <wp:extent cx="5486400" cy="3423920"/>
            <wp:effectExtent l="0" t="0" r="0" b="5080"/>
            <wp:docPr id="112203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F93E6" w14:textId="77777777" w:rsidR="006B0614" w:rsidRDefault="006B0614"/>
    <w:p w14:paraId="089DE11E" w14:textId="77777777" w:rsidR="006B0614" w:rsidRDefault="006B0614"/>
    <w:p w14:paraId="2DCDDF16" w14:textId="6263316F" w:rsidR="006B0614" w:rsidRDefault="006B0614">
      <w:r>
        <w:rPr>
          <w:noProof/>
        </w:rPr>
        <w:drawing>
          <wp:inline distT="0" distB="0" distL="0" distR="0" wp14:anchorId="350D7FE9" wp14:editId="49EC7E6D">
            <wp:extent cx="5486400" cy="3331210"/>
            <wp:effectExtent l="0" t="0" r="0" b="2540"/>
            <wp:docPr id="150061557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0614">
      <w:footerReference w:type="default" r:id="rId13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9DB3F4" w14:textId="77777777" w:rsidR="00754B1A" w:rsidRDefault="00754B1A" w:rsidP="00C6554A">
      <w:pPr>
        <w:spacing w:before="0" w:after="0" w:line="240" w:lineRule="auto"/>
      </w:pPr>
      <w:r>
        <w:separator/>
      </w:r>
    </w:p>
  </w:endnote>
  <w:endnote w:type="continuationSeparator" w:id="0">
    <w:p w14:paraId="2FD5D838" w14:textId="77777777" w:rsidR="00754B1A" w:rsidRDefault="00754B1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765D4F" w14:textId="77777777" w:rsidR="00000000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FE9B8F" w14:textId="77777777" w:rsidR="00754B1A" w:rsidRDefault="00754B1A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9BE2440" w14:textId="77777777" w:rsidR="00754B1A" w:rsidRDefault="00754B1A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72335456">
    <w:abstractNumId w:val="9"/>
  </w:num>
  <w:num w:numId="2" w16cid:durableId="1737557289">
    <w:abstractNumId w:val="8"/>
  </w:num>
  <w:num w:numId="3" w16cid:durableId="54132876">
    <w:abstractNumId w:val="8"/>
  </w:num>
  <w:num w:numId="4" w16cid:durableId="991375725">
    <w:abstractNumId w:val="9"/>
  </w:num>
  <w:num w:numId="5" w16cid:durableId="334572581">
    <w:abstractNumId w:val="12"/>
  </w:num>
  <w:num w:numId="6" w16cid:durableId="806553803">
    <w:abstractNumId w:val="10"/>
  </w:num>
  <w:num w:numId="7" w16cid:durableId="2044361490">
    <w:abstractNumId w:val="11"/>
  </w:num>
  <w:num w:numId="8" w16cid:durableId="668666">
    <w:abstractNumId w:val="7"/>
  </w:num>
  <w:num w:numId="9" w16cid:durableId="2081171610">
    <w:abstractNumId w:val="6"/>
  </w:num>
  <w:num w:numId="10" w16cid:durableId="1051417090">
    <w:abstractNumId w:val="5"/>
  </w:num>
  <w:num w:numId="11" w16cid:durableId="1194491570">
    <w:abstractNumId w:val="4"/>
  </w:num>
  <w:num w:numId="12" w16cid:durableId="801267813">
    <w:abstractNumId w:val="3"/>
  </w:num>
  <w:num w:numId="13" w16cid:durableId="835606769">
    <w:abstractNumId w:val="2"/>
  </w:num>
  <w:num w:numId="14" w16cid:durableId="1684624384">
    <w:abstractNumId w:val="1"/>
  </w:num>
  <w:num w:numId="15" w16cid:durableId="1466964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14"/>
    <w:rsid w:val="002554CD"/>
    <w:rsid w:val="00293B83"/>
    <w:rsid w:val="002B4294"/>
    <w:rsid w:val="00333D0D"/>
    <w:rsid w:val="004C049F"/>
    <w:rsid w:val="005000E2"/>
    <w:rsid w:val="006A3CE7"/>
    <w:rsid w:val="006B0614"/>
    <w:rsid w:val="00754B1A"/>
    <w:rsid w:val="00C6554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CAAE4"/>
  <w15:chartTrackingRefBased/>
  <w15:docId w15:val="{4166377A-46BF-4581-BC36-88D5FCEE8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Local\Microsoft\Office\16.0\DTS\en-US%7b94717821-A778-4E3D-A226-E5B396487F1F%7d\%7b488DA68B-74AD-4228-AE5C-9CEEEF69C4FB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{488DA68B-74AD-4228-AE5C-9CEEEF69C4FB}tf02835058_win32</Template>
  <TotalTime>3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vengadesan k</cp:lastModifiedBy>
  <cp:revision>1</cp:revision>
  <dcterms:created xsi:type="dcterms:W3CDTF">2024-02-27T06:49:00Z</dcterms:created>
  <dcterms:modified xsi:type="dcterms:W3CDTF">2024-02-27T06:52:00Z</dcterms:modified>
</cp:coreProperties>
</file>